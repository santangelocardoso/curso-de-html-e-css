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D599" w14:textId="63907436" w:rsidR="008710BC" w:rsidRDefault="008710BC" w:rsidP="004B540F">
      <w:pPr>
        <w:rPr>
          <w:sz w:val="36"/>
          <w:szCs w:val="36"/>
        </w:rPr>
      </w:pPr>
    </w:p>
    <w:p w14:paraId="7BAA2B7A" w14:textId="4A52DCE2" w:rsidR="00C30EAF" w:rsidRDefault="00C30EAF" w:rsidP="004B540F">
      <w:pPr>
        <w:rPr>
          <w:sz w:val="36"/>
          <w:szCs w:val="36"/>
        </w:rPr>
      </w:pPr>
    </w:p>
    <w:p w14:paraId="67F0A3CA" w14:textId="4C295E21" w:rsidR="00C30EAF" w:rsidRDefault="00C30EAF" w:rsidP="004B540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Text-indent</w:t>
      </w:r>
      <w:proofErr w:type="spellEnd"/>
      <w:r>
        <w:rPr>
          <w:sz w:val="36"/>
          <w:szCs w:val="36"/>
        </w:rPr>
        <w:t>: recuo da 1ª linha do paragrafo</w:t>
      </w:r>
    </w:p>
    <w:p w14:paraId="6A0D078E" w14:textId="508D4850" w:rsidR="00C30EAF" w:rsidRDefault="00C30EAF" w:rsidP="004B540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hei</w:t>
      </w:r>
      <w:r w:rsidR="00CC280F">
        <w:rPr>
          <w:sz w:val="36"/>
          <w:szCs w:val="36"/>
        </w:rPr>
        <w:t>ght</w:t>
      </w:r>
      <w:proofErr w:type="spellEnd"/>
      <w:r w:rsidR="00CC280F">
        <w:rPr>
          <w:sz w:val="36"/>
          <w:szCs w:val="36"/>
        </w:rPr>
        <w:t>: espaço entre linhas</w:t>
      </w:r>
    </w:p>
    <w:p w14:paraId="571BF90E" w14:textId="77777777" w:rsidR="00CC280F" w:rsidRPr="001E14DC" w:rsidRDefault="00CC280F" w:rsidP="004B540F">
      <w:pPr>
        <w:rPr>
          <w:sz w:val="36"/>
          <w:szCs w:val="36"/>
        </w:rPr>
      </w:pPr>
    </w:p>
    <w:sectPr w:rsidR="00CC280F" w:rsidRPr="001E14DC" w:rsidSect="001E14DC">
      <w:pgSz w:w="11906" w:h="16838"/>
      <w:pgMar w:top="1418" w:right="851" w:bottom="1418" w:left="34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9E"/>
    <w:rsid w:val="0001751B"/>
    <w:rsid w:val="001E14DC"/>
    <w:rsid w:val="004B540F"/>
    <w:rsid w:val="006500EE"/>
    <w:rsid w:val="0081249E"/>
    <w:rsid w:val="008710BC"/>
    <w:rsid w:val="008963C3"/>
    <w:rsid w:val="008C7707"/>
    <w:rsid w:val="00A55A77"/>
    <w:rsid w:val="00C30EAF"/>
    <w:rsid w:val="00CC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661B7"/>
  <w15:chartTrackingRefBased/>
  <w15:docId w15:val="{81A1C47D-80C3-41E4-B042-83281AB1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</Template>
  <TotalTime>108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Santangelo</dc:creator>
  <cp:keywords/>
  <dc:description/>
  <cp:lastModifiedBy>Aline Santangelo</cp:lastModifiedBy>
  <cp:revision>4</cp:revision>
  <cp:lastPrinted>2022-08-05T18:12:00Z</cp:lastPrinted>
  <dcterms:created xsi:type="dcterms:W3CDTF">2022-08-16T15:27:00Z</dcterms:created>
  <dcterms:modified xsi:type="dcterms:W3CDTF">2022-08-16T15:28:00Z</dcterms:modified>
</cp:coreProperties>
</file>